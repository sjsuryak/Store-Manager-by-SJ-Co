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5" w:type="pct"/>
        <w:tblInd w:w="1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12"/>
        <w:gridCol w:w="511"/>
        <w:gridCol w:w="4326"/>
        <w:gridCol w:w="2676"/>
        <w:gridCol w:w="3155"/>
        <w:gridCol w:w="167"/>
        <w:gridCol w:w="16"/>
      </w:tblGrid>
      <w:tr w:rsidR="00356BB9" w:rsidRPr="006A185C" w14:paraId="3F3F92F1" w14:textId="77777777" w:rsidTr="00BE5749">
        <w:trPr>
          <w:gridAfter w:val="1"/>
          <w:wAfter w:w="16" w:type="dxa"/>
          <w:trHeight w:val="1617"/>
        </w:trPr>
        <w:tc>
          <w:tcPr>
            <w:tcW w:w="211" w:type="dxa"/>
            <w:shd w:val="clear" w:color="auto" w:fill="006666" w:themeFill="accent3"/>
          </w:tcPr>
          <w:p w14:paraId="5A151323" w14:textId="77777777" w:rsidR="00356BB9" w:rsidRPr="006A185C" w:rsidRDefault="00356BB9" w:rsidP="00356BB9">
            <w:pPr>
              <w:rPr>
                <w:sz w:val="24"/>
                <w:szCs w:val="24"/>
              </w:rPr>
            </w:pPr>
          </w:p>
        </w:tc>
        <w:tc>
          <w:tcPr>
            <w:tcW w:w="7725" w:type="dxa"/>
            <w:gridSpan w:val="3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1910E2A7" w14:textId="3051BAB7" w:rsidR="00356BB9" w:rsidRPr="006A185C" w:rsidRDefault="008821F8" w:rsidP="00356BB9">
            <w:pPr>
              <w:pStyle w:val="ContactInfo"/>
              <w:rPr>
                <w:sz w:val="32"/>
                <w:szCs w:val="24"/>
              </w:rPr>
            </w:pPr>
            <w:r w:rsidRPr="006A185C">
              <w:rPr>
                <w:sz w:val="32"/>
                <w:szCs w:val="24"/>
              </w:rPr>
              <w:t>SREE JEYA SURYA.K</w:t>
            </w:r>
          </w:p>
          <w:p w14:paraId="6A9389A3" w14:textId="316BF03D" w:rsidR="008821F8" w:rsidRPr="006A185C" w:rsidRDefault="008821F8" w:rsidP="00642E79">
            <w:pPr>
              <w:pStyle w:val="ContactInfo"/>
              <w:rPr>
                <w:sz w:val="32"/>
                <w:szCs w:val="24"/>
              </w:rPr>
            </w:pPr>
            <w:r w:rsidRPr="006A185C">
              <w:rPr>
                <w:sz w:val="32"/>
                <w:szCs w:val="24"/>
              </w:rPr>
              <w:t>[TEAM LEADER]</w:t>
            </w:r>
          </w:p>
          <w:p w14:paraId="37D3EFB8" w14:textId="5C0B1D4D" w:rsidR="00356BB9" w:rsidRPr="006A185C" w:rsidRDefault="008821F8" w:rsidP="00642E79">
            <w:pPr>
              <w:pStyle w:val="ContactInfo"/>
              <w:rPr>
                <w:sz w:val="32"/>
                <w:szCs w:val="24"/>
              </w:rPr>
            </w:pPr>
            <w:r w:rsidRPr="006A185C">
              <w:rPr>
                <w:sz w:val="32"/>
                <w:szCs w:val="24"/>
              </w:rPr>
              <w:t>9994743039</w:t>
            </w:r>
            <w:r w:rsidR="1E135F58" w:rsidRPr="006A185C">
              <w:rPr>
                <w:sz w:val="32"/>
                <w:szCs w:val="24"/>
              </w:rPr>
              <w:t xml:space="preserve">| </w:t>
            </w:r>
            <w:r w:rsidRPr="006A185C">
              <w:rPr>
                <w:sz w:val="32"/>
                <w:szCs w:val="24"/>
              </w:rPr>
              <w:t>sreejeyasurya@gmail.com</w:t>
            </w:r>
          </w:p>
        </w:tc>
        <w:tc>
          <w:tcPr>
            <w:tcW w:w="3274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58A03185" w14:textId="5091BBBE" w:rsidR="00356BB9" w:rsidRPr="00BE5749" w:rsidRDefault="00D36374" w:rsidP="00BE5749">
            <w:pPr>
              <w:pStyle w:val="Graphic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FB134" wp14:editId="51AAE850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31115</wp:posOffset>
                      </wp:positionV>
                      <wp:extent cx="587375" cy="665480"/>
                      <wp:effectExtent l="0" t="0" r="22225" b="20320"/>
                      <wp:wrapNone/>
                      <wp:docPr id="1394163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665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D4E965" w14:textId="73A85FB9" w:rsidR="00D36374" w:rsidRPr="00E44649" w:rsidRDefault="00D36374" w:rsidP="00E44649">
                                  <w:pPr>
                                    <w:pStyle w:val="Heading1"/>
                                    <w:rPr>
                                      <w:sz w:val="32"/>
                                      <w:szCs w:val="40"/>
                                      <w:lang w:val="en-IN"/>
                                    </w:rPr>
                                  </w:pPr>
                                  <w:proofErr w:type="spellStart"/>
                                  <w:r w:rsidRPr="00E44649">
                                    <w:rPr>
                                      <w:sz w:val="32"/>
                                      <w:szCs w:val="40"/>
                                      <w:lang w:val="en-IN"/>
                                    </w:rPr>
                                    <w:t>Sj&amp;co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FB1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11.6pt;margin-top:2.45pt;width:46.25pt;height:5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" fillcolor="white [3201]" strokeweight=".5pt">
                      <v:textbox>
                        <w:txbxContent>
                          <w:p w14:paraId="6CD4E965" w14:textId="73A85FB9" w:rsidR="00D36374" w:rsidRPr="00E44649" w:rsidRDefault="00D36374" w:rsidP="00E44649">
                            <w:pPr>
                              <w:pStyle w:val="Heading1"/>
                              <w:rPr>
                                <w:sz w:val="32"/>
                                <w:szCs w:val="40"/>
                                <w:lang w:val="en-IN"/>
                              </w:rPr>
                            </w:pPr>
                            <w:proofErr w:type="spellStart"/>
                            <w:r w:rsidRPr="00E44649">
                              <w:rPr>
                                <w:sz w:val="32"/>
                                <w:szCs w:val="40"/>
                                <w:lang w:val="en-IN"/>
                              </w:rPr>
                              <w:t>Sj&amp;co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5749" w:rsidRPr="00BE5749">
              <w:rPr>
                <w:sz w:val="24"/>
                <w:szCs w:val="24"/>
                <w:highlight w:val="yellow"/>
              </w:rPr>
              <w:drawing>
                <wp:inline distT="0" distB="0" distL="0" distR="0" wp14:anchorId="228D1EBD" wp14:editId="03EE705A">
                  <wp:extent cx="613954" cy="613954"/>
                  <wp:effectExtent l="0" t="0" r="0" b="0"/>
                  <wp:docPr id="1196247761" name="Graphic 2" descr="Bar graph with upward tr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247761" name="Graphic 1196247761" descr="Bar graph with upward trend with solid fill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83" cy="62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E5749" w:rsidRPr="00BE5749">
              <w:rPr>
                <w:sz w:val="24"/>
                <w:szCs w:val="24"/>
                <w:highlight w:val="yellow"/>
              </w:rPr>
              <w:drawing>
                <wp:inline distT="0" distB="0" distL="0" distR="0" wp14:anchorId="0E4CDDE0" wp14:editId="01DB6481">
                  <wp:extent cx="718457" cy="718457"/>
                  <wp:effectExtent l="0" t="0" r="5715" b="5715"/>
                  <wp:docPr id="900251954" name="Graphic 3" descr="Cheer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251954" name="Graphic 900251954" descr="Cheers with solid fill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33" cy="72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" w:type="dxa"/>
            <w:shd w:val="clear" w:color="auto" w:fill="006666" w:themeFill="accent3"/>
          </w:tcPr>
          <w:p w14:paraId="1498A6B1" w14:textId="77777777" w:rsidR="00356BB9" w:rsidRPr="006A185C" w:rsidRDefault="00356BB9" w:rsidP="001A58E9">
            <w:pPr>
              <w:pStyle w:val="Graphic"/>
              <w:rPr>
                <w:color w:val="006666" w:themeColor="accent3"/>
                <w:sz w:val="24"/>
                <w:szCs w:val="24"/>
              </w:rPr>
            </w:pPr>
          </w:p>
        </w:tc>
      </w:tr>
      <w:tr w:rsidR="001A58E9" w:rsidRPr="006A185C" w14:paraId="4568B4D4" w14:textId="77777777" w:rsidTr="00BE5749">
        <w:trPr>
          <w:trHeight w:val="1167"/>
        </w:trPr>
        <w:tc>
          <w:tcPr>
            <w:tcW w:w="11393" w:type="dxa"/>
            <w:gridSpan w:val="7"/>
            <w:vAlign w:val="bottom"/>
          </w:tcPr>
          <w:p w14:paraId="04F4FBB3" w14:textId="69FAAB7D" w:rsidR="001A58E9" w:rsidRPr="006A185C" w:rsidRDefault="008821F8" w:rsidP="00A87814">
            <w:pPr>
              <w:pStyle w:val="Title"/>
              <w:rPr>
                <w:sz w:val="144"/>
                <w:szCs w:val="96"/>
              </w:rPr>
            </w:pPr>
            <w:r w:rsidRPr="006A185C">
              <w:rPr>
                <w:sz w:val="144"/>
                <w:szCs w:val="96"/>
              </w:rPr>
              <w:t>store manager</w:t>
            </w:r>
          </w:p>
        </w:tc>
      </w:tr>
      <w:tr w:rsidR="001A58E9" w:rsidRPr="006A185C" w14:paraId="32D09325" w14:textId="77777777" w:rsidTr="00BE5749">
        <w:trPr>
          <w:trHeight w:val="864"/>
        </w:trPr>
        <w:tc>
          <w:tcPr>
            <w:tcW w:w="11393" w:type="dxa"/>
            <w:gridSpan w:val="7"/>
            <w:tcBorders>
              <w:bottom w:val="single" w:sz="18" w:space="0" w:color="FEDE00" w:themeColor="accent2"/>
            </w:tcBorders>
            <w:vAlign w:val="bottom"/>
          </w:tcPr>
          <w:p w14:paraId="5CEE08B3" w14:textId="4525F686" w:rsidR="001A58E9" w:rsidRPr="006A185C" w:rsidRDefault="008821F8" w:rsidP="001960E4">
            <w:pPr>
              <w:pStyle w:val="Heading1"/>
              <w:rPr>
                <w:sz w:val="32"/>
                <w:szCs w:val="40"/>
              </w:rPr>
            </w:pPr>
            <w:r w:rsidRPr="006A185C">
              <w:rPr>
                <w:sz w:val="32"/>
                <w:szCs w:val="40"/>
              </w:rPr>
              <w:t>project team members</w:t>
            </w:r>
          </w:p>
        </w:tc>
      </w:tr>
      <w:tr w:rsidR="001A58E9" w:rsidRPr="006A185C" w14:paraId="38CFD1B2" w14:textId="77777777" w:rsidTr="00BE5749">
        <w:trPr>
          <w:trHeight w:hRule="exact" w:val="216"/>
        </w:trPr>
        <w:tc>
          <w:tcPr>
            <w:tcW w:w="11393" w:type="dxa"/>
            <w:gridSpan w:val="7"/>
            <w:tcBorders>
              <w:top w:val="single" w:sz="18" w:space="0" w:color="FEDE00" w:themeColor="accent2"/>
            </w:tcBorders>
          </w:tcPr>
          <w:p w14:paraId="06A9BD4C" w14:textId="77777777" w:rsidR="001A58E9" w:rsidRPr="006A185C" w:rsidRDefault="001A58E9" w:rsidP="008821F8">
            <w:pPr>
              <w:jc w:val="center"/>
              <w:rPr>
                <w:sz w:val="24"/>
                <w:szCs w:val="24"/>
              </w:rPr>
            </w:pPr>
          </w:p>
        </w:tc>
      </w:tr>
      <w:tr w:rsidR="00E219DC" w:rsidRPr="006A185C" w14:paraId="4B9EAE5F" w14:textId="77777777" w:rsidTr="00BE5749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459"/>
        </w:trPr>
        <w:tc>
          <w:tcPr>
            <w:tcW w:w="722" w:type="dxa"/>
            <w:gridSpan w:val="2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6666" w:themeFill="accent3"/>
            <w:vAlign w:val="center"/>
          </w:tcPr>
          <w:p w14:paraId="17AC5F46" w14:textId="5B1418DC" w:rsidR="00E219DC" w:rsidRPr="006A185C" w:rsidRDefault="008821F8" w:rsidP="008821F8">
            <w:pPr>
              <w:pStyle w:val="Heading2"/>
              <w:rPr>
                <w:sz w:val="24"/>
                <w:szCs w:val="32"/>
              </w:rPr>
            </w:pPr>
            <w:r w:rsidRPr="006A185C">
              <w:rPr>
                <w:sz w:val="24"/>
                <w:szCs w:val="32"/>
              </w:rPr>
              <w:t>s.no</w:t>
            </w:r>
          </w:p>
        </w:tc>
        <w:tc>
          <w:tcPr>
            <w:tcW w:w="439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6666" w:themeFill="accent3"/>
            <w:vAlign w:val="center"/>
          </w:tcPr>
          <w:p w14:paraId="4ACFD074" w14:textId="478A9356" w:rsidR="00E219DC" w:rsidRPr="006A185C" w:rsidRDefault="008821F8" w:rsidP="008821F8">
            <w:pPr>
              <w:pStyle w:val="Heading2"/>
              <w:rPr>
                <w:sz w:val="24"/>
                <w:szCs w:val="32"/>
              </w:rPr>
            </w:pPr>
            <w:r w:rsidRPr="006A185C">
              <w:rPr>
                <w:sz w:val="24"/>
                <w:szCs w:val="32"/>
              </w:rPr>
              <w:t>members</w:t>
            </w:r>
          </w:p>
        </w:tc>
        <w:tc>
          <w:tcPr>
            <w:tcW w:w="6261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006666" w:themeFill="accent3"/>
            <w:vAlign w:val="center"/>
          </w:tcPr>
          <w:p w14:paraId="217CCBAF" w14:textId="0D38207C" w:rsidR="00E219DC" w:rsidRPr="006A185C" w:rsidRDefault="008821F8" w:rsidP="008821F8">
            <w:pPr>
              <w:pStyle w:val="Heading2"/>
              <w:rPr>
                <w:sz w:val="24"/>
                <w:szCs w:val="32"/>
              </w:rPr>
            </w:pPr>
            <w:r w:rsidRPr="006A185C">
              <w:rPr>
                <w:sz w:val="24"/>
                <w:szCs w:val="32"/>
              </w:rPr>
              <w:t>mail address</w:t>
            </w:r>
          </w:p>
        </w:tc>
      </w:tr>
      <w:tr w:rsidR="00E219DC" w:rsidRPr="006A185C" w14:paraId="41B214C0" w14:textId="77777777" w:rsidTr="00BE5749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549"/>
        </w:trPr>
        <w:tc>
          <w:tcPr>
            <w:tcW w:w="722" w:type="dxa"/>
            <w:gridSpan w:val="2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21945C63" w14:textId="4C353EF6" w:rsidR="00E219DC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1.</w:t>
            </w:r>
          </w:p>
        </w:tc>
        <w:tc>
          <w:tcPr>
            <w:tcW w:w="4394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53A90EB1" w14:textId="773C7067" w:rsidR="00E219DC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SREE JEYA SURYA K</w:t>
            </w:r>
          </w:p>
        </w:tc>
        <w:tc>
          <w:tcPr>
            <w:tcW w:w="6261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5EAEE" w:themeFill="accent1" w:themeFillTint="33"/>
          </w:tcPr>
          <w:p w14:paraId="17A57625" w14:textId="62EC39BB" w:rsidR="00E219DC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bcacsreejeyasurya@gmail.com</w:t>
            </w:r>
          </w:p>
        </w:tc>
      </w:tr>
      <w:tr w:rsidR="008821F8" w:rsidRPr="006A185C" w14:paraId="328D2C8F" w14:textId="77777777" w:rsidTr="00BE5749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529"/>
        </w:trPr>
        <w:tc>
          <w:tcPr>
            <w:tcW w:w="722" w:type="dxa"/>
            <w:gridSpan w:val="2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550DB4BC" w14:textId="5F0A8D79" w:rsidR="008821F8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2.</w:t>
            </w:r>
          </w:p>
        </w:tc>
        <w:tc>
          <w:tcPr>
            <w:tcW w:w="4394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09DB6951" w14:textId="06A450AE" w:rsidR="008821F8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SRIDHARAN S</w:t>
            </w:r>
          </w:p>
        </w:tc>
        <w:tc>
          <w:tcPr>
            <w:tcW w:w="6261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5EAEE" w:themeFill="accent1" w:themeFillTint="33"/>
          </w:tcPr>
          <w:p w14:paraId="4163F3CF" w14:textId="07666584" w:rsidR="008821F8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bcacsridharan@gmail.com</w:t>
            </w:r>
          </w:p>
        </w:tc>
      </w:tr>
      <w:tr w:rsidR="008821F8" w:rsidRPr="006A185C" w14:paraId="156E1A5B" w14:textId="77777777" w:rsidTr="00BE5749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551"/>
        </w:trPr>
        <w:tc>
          <w:tcPr>
            <w:tcW w:w="722" w:type="dxa"/>
            <w:gridSpan w:val="2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7158E8B3" w14:textId="2B46E553" w:rsidR="008821F8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3.</w:t>
            </w:r>
          </w:p>
        </w:tc>
        <w:tc>
          <w:tcPr>
            <w:tcW w:w="4394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7AE41E99" w14:textId="7D846DEB" w:rsidR="008821F8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SRIKANTH S</w:t>
            </w:r>
          </w:p>
        </w:tc>
        <w:tc>
          <w:tcPr>
            <w:tcW w:w="6261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5EAEE" w:themeFill="accent1" w:themeFillTint="33"/>
          </w:tcPr>
          <w:p w14:paraId="1C76D24A" w14:textId="49EA5AA5" w:rsidR="008821F8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bcacsrikanth@gmail.com</w:t>
            </w:r>
          </w:p>
        </w:tc>
      </w:tr>
      <w:tr w:rsidR="008821F8" w:rsidRPr="006A185C" w14:paraId="28AB26E2" w14:textId="77777777" w:rsidTr="00BE5749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551"/>
        </w:trPr>
        <w:tc>
          <w:tcPr>
            <w:tcW w:w="722" w:type="dxa"/>
            <w:gridSpan w:val="2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25CB9D17" w14:textId="097DF15F" w:rsidR="008821F8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4.</w:t>
            </w:r>
          </w:p>
        </w:tc>
        <w:tc>
          <w:tcPr>
            <w:tcW w:w="4394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0F56331B" w14:textId="73607B68" w:rsidR="008821F8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SUNDAR S</w:t>
            </w:r>
          </w:p>
        </w:tc>
        <w:tc>
          <w:tcPr>
            <w:tcW w:w="6261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5EAEE" w:themeFill="accent1" w:themeFillTint="33"/>
          </w:tcPr>
          <w:p w14:paraId="78F34BAD" w14:textId="1A3826FD" w:rsidR="008821F8" w:rsidRPr="006A185C" w:rsidRDefault="008821F8" w:rsidP="008821F8">
            <w:pPr>
              <w:rPr>
                <w:sz w:val="24"/>
                <w:szCs w:val="24"/>
              </w:rPr>
            </w:pPr>
            <w:r w:rsidRPr="006A185C">
              <w:rPr>
                <w:sz w:val="24"/>
                <w:szCs w:val="24"/>
              </w:rPr>
              <w:t>bcacsundar@gmail.com</w:t>
            </w:r>
          </w:p>
        </w:tc>
      </w:tr>
      <w:tr w:rsidR="00F75F5C" w:rsidRPr="006A185C" w14:paraId="2060AA4E" w14:textId="77777777" w:rsidTr="00BE5749">
        <w:trPr>
          <w:trHeight w:val="720"/>
        </w:trPr>
        <w:tc>
          <w:tcPr>
            <w:tcW w:w="11393" w:type="dxa"/>
            <w:gridSpan w:val="7"/>
            <w:tcBorders>
              <w:bottom w:val="single" w:sz="18" w:space="0" w:color="FEDE00" w:themeColor="accent2"/>
            </w:tcBorders>
            <w:vAlign w:val="bottom"/>
          </w:tcPr>
          <w:p w14:paraId="67D2E323" w14:textId="3E85CBC6" w:rsidR="00F75F5C" w:rsidRPr="006A185C" w:rsidRDefault="00F75F5C" w:rsidP="007D43AC">
            <w:pPr>
              <w:pStyle w:val="Heading1"/>
              <w:rPr>
                <w:sz w:val="32"/>
                <w:szCs w:val="40"/>
              </w:rPr>
            </w:pPr>
          </w:p>
        </w:tc>
      </w:tr>
      <w:tr w:rsidR="00BE5749" w:rsidRPr="006A185C" w14:paraId="66C9A7FD" w14:textId="77777777" w:rsidTr="00BE5749">
        <w:trPr>
          <w:trHeight w:val="720"/>
        </w:trPr>
        <w:tc>
          <w:tcPr>
            <w:tcW w:w="11393" w:type="dxa"/>
            <w:gridSpan w:val="7"/>
            <w:tcBorders>
              <w:bottom w:val="single" w:sz="18" w:space="0" w:color="FEDE00" w:themeColor="accent2"/>
            </w:tcBorders>
            <w:vAlign w:val="bottom"/>
          </w:tcPr>
          <w:p w14:paraId="6E379E88" w14:textId="2DE74106" w:rsidR="00BE5749" w:rsidRPr="006A185C" w:rsidRDefault="00BE5749" w:rsidP="007D43AC">
            <w:pPr>
              <w:pStyle w:val="Heading1"/>
              <w:rPr>
                <w:sz w:val="32"/>
                <w:szCs w:val="40"/>
              </w:rPr>
            </w:pPr>
            <w:r w:rsidRPr="006A185C">
              <w:rPr>
                <w:sz w:val="32"/>
                <w:szCs w:val="40"/>
              </w:rPr>
              <w:t>team id:</w:t>
            </w:r>
          </w:p>
        </w:tc>
      </w:tr>
      <w:tr w:rsidR="00F75F5C" w:rsidRPr="006A185C" w14:paraId="34C4C455" w14:textId="77777777" w:rsidTr="00BE5749">
        <w:trPr>
          <w:trHeight w:hRule="exact" w:val="216"/>
        </w:trPr>
        <w:tc>
          <w:tcPr>
            <w:tcW w:w="11393" w:type="dxa"/>
            <w:gridSpan w:val="7"/>
            <w:tcBorders>
              <w:top w:val="single" w:sz="18" w:space="0" w:color="FEDE00" w:themeColor="accent2"/>
            </w:tcBorders>
          </w:tcPr>
          <w:p w14:paraId="37723E17" w14:textId="77777777" w:rsidR="00F75F5C" w:rsidRPr="006A185C" w:rsidRDefault="00F75F5C" w:rsidP="007D43AC">
            <w:pPr>
              <w:rPr>
                <w:sz w:val="24"/>
                <w:szCs w:val="24"/>
              </w:rPr>
            </w:pPr>
          </w:p>
        </w:tc>
      </w:tr>
    </w:tbl>
    <w:p w14:paraId="15709A90" w14:textId="77777777" w:rsidR="00BE5749" w:rsidRPr="006A185C" w:rsidRDefault="00BE5749" w:rsidP="00F0767F">
      <w:pPr>
        <w:rPr>
          <w:sz w:val="24"/>
          <w:szCs w:val="24"/>
        </w:rPr>
      </w:pPr>
    </w:p>
    <w:tbl>
      <w:tblPr>
        <w:tblW w:w="5007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1202"/>
      </w:tblGrid>
      <w:tr w:rsidR="00D9475A" w:rsidRPr="006A185C" w14:paraId="7B533D35" w14:textId="77777777" w:rsidTr="007D43AC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vAlign w:val="bottom"/>
          </w:tcPr>
          <w:p w14:paraId="0E9EC0B3" w14:textId="0E5B6763" w:rsidR="00D9475A" w:rsidRPr="006A185C" w:rsidRDefault="006A185C" w:rsidP="007D43AC">
            <w:pPr>
              <w:pStyle w:val="Heading1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WHAT IS STORE MANAGER</w:t>
            </w:r>
          </w:p>
        </w:tc>
      </w:tr>
      <w:tr w:rsidR="00D9475A" w:rsidRPr="006A185C" w14:paraId="5A67DADE" w14:textId="77777777" w:rsidTr="007D43AC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</w:tcPr>
          <w:p w14:paraId="43602492" w14:textId="77777777" w:rsidR="00D9475A" w:rsidRPr="006A185C" w:rsidRDefault="00D9475A" w:rsidP="007D43AC">
            <w:pPr>
              <w:rPr>
                <w:sz w:val="24"/>
                <w:szCs w:val="24"/>
              </w:rPr>
            </w:pPr>
          </w:p>
        </w:tc>
      </w:tr>
    </w:tbl>
    <w:p w14:paraId="31AA5BD4" w14:textId="6E6FFCF3" w:rsidR="006A185C" w:rsidRDefault="006A185C" w:rsidP="006A185C">
      <w:pPr>
        <w:rPr>
          <w:sz w:val="24"/>
          <w:szCs w:val="24"/>
        </w:rPr>
      </w:pPr>
      <w:r w:rsidRPr="006A185C">
        <w:rPr>
          <w:sz w:val="24"/>
          <w:szCs w:val="24"/>
        </w:rPr>
        <w:lastRenderedPageBreak/>
        <w:t>Inventory management is the process of keeping track of everything a business owns—like products, materials, or supplies—so the business knows:</w:t>
      </w:r>
    </w:p>
    <w:p w14:paraId="35524644" w14:textId="77777777" w:rsidR="00BE5749" w:rsidRPr="006A185C" w:rsidRDefault="00BE5749" w:rsidP="006A185C">
      <w:pPr>
        <w:rPr>
          <w:sz w:val="24"/>
          <w:szCs w:val="24"/>
        </w:rPr>
      </w:pPr>
    </w:p>
    <w:p w14:paraId="6F91AB14" w14:textId="77777777" w:rsidR="006A185C" w:rsidRPr="006A185C" w:rsidRDefault="006A185C" w:rsidP="006A185C">
      <w:pPr>
        <w:rPr>
          <w:sz w:val="24"/>
          <w:szCs w:val="24"/>
        </w:rPr>
      </w:pPr>
      <w:r w:rsidRPr="006A185C">
        <w:rPr>
          <w:sz w:val="24"/>
          <w:szCs w:val="24"/>
        </w:rPr>
        <w:t>What it has</w:t>
      </w:r>
    </w:p>
    <w:p w14:paraId="425D2104" w14:textId="77777777" w:rsidR="006A185C" w:rsidRPr="006A185C" w:rsidRDefault="006A185C" w:rsidP="006A185C">
      <w:pPr>
        <w:rPr>
          <w:sz w:val="24"/>
          <w:szCs w:val="24"/>
        </w:rPr>
      </w:pPr>
    </w:p>
    <w:p w14:paraId="09C86EF2" w14:textId="77777777" w:rsidR="006A185C" w:rsidRPr="006A185C" w:rsidRDefault="006A185C" w:rsidP="006A185C">
      <w:pPr>
        <w:rPr>
          <w:sz w:val="24"/>
          <w:szCs w:val="24"/>
        </w:rPr>
      </w:pPr>
      <w:r w:rsidRPr="006A185C">
        <w:rPr>
          <w:sz w:val="24"/>
          <w:szCs w:val="24"/>
        </w:rPr>
        <w:t>What it needs</w:t>
      </w:r>
    </w:p>
    <w:p w14:paraId="6955013E" w14:textId="77777777" w:rsidR="006A185C" w:rsidRPr="006A185C" w:rsidRDefault="006A185C" w:rsidP="006A185C">
      <w:pPr>
        <w:rPr>
          <w:sz w:val="24"/>
          <w:szCs w:val="24"/>
        </w:rPr>
      </w:pPr>
    </w:p>
    <w:p w14:paraId="7D1DA4BA" w14:textId="77777777" w:rsidR="006A185C" w:rsidRPr="006A185C" w:rsidRDefault="006A185C" w:rsidP="006A185C">
      <w:pPr>
        <w:rPr>
          <w:sz w:val="24"/>
          <w:szCs w:val="24"/>
        </w:rPr>
      </w:pPr>
      <w:r w:rsidRPr="006A185C">
        <w:rPr>
          <w:sz w:val="24"/>
          <w:szCs w:val="24"/>
        </w:rPr>
        <w:t>What it’s selling</w:t>
      </w:r>
    </w:p>
    <w:p w14:paraId="7545616A" w14:textId="77777777" w:rsidR="006A185C" w:rsidRPr="006A185C" w:rsidRDefault="006A185C" w:rsidP="006A185C">
      <w:pPr>
        <w:rPr>
          <w:sz w:val="24"/>
          <w:szCs w:val="24"/>
        </w:rPr>
      </w:pPr>
    </w:p>
    <w:p w14:paraId="01B70471" w14:textId="77777777" w:rsidR="006A185C" w:rsidRPr="006A185C" w:rsidRDefault="006A185C" w:rsidP="006A185C">
      <w:pPr>
        <w:rPr>
          <w:sz w:val="24"/>
          <w:szCs w:val="24"/>
        </w:rPr>
      </w:pPr>
      <w:r w:rsidRPr="006A185C">
        <w:rPr>
          <w:sz w:val="24"/>
          <w:szCs w:val="24"/>
        </w:rPr>
        <w:t>What’s running out</w:t>
      </w:r>
    </w:p>
    <w:p w14:paraId="5D444AB7" w14:textId="5A185269" w:rsidR="008E3A9C" w:rsidRDefault="008E3A9C" w:rsidP="006A185C">
      <w:pPr>
        <w:rPr>
          <w:sz w:val="24"/>
          <w:szCs w:val="24"/>
        </w:rPr>
      </w:pPr>
    </w:p>
    <w:p w14:paraId="132CAE86" w14:textId="1605691F" w:rsidR="006A185C" w:rsidRDefault="006A185C" w:rsidP="006A185C">
      <w:pPr>
        <w:rPr>
          <w:sz w:val="24"/>
          <w:szCs w:val="24"/>
          <w:u w:val="double"/>
        </w:rPr>
      </w:pPr>
      <w:r w:rsidRPr="00BC6767">
        <w:rPr>
          <w:sz w:val="24"/>
          <w:szCs w:val="24"/>
          <w:u w:val="double"/>
        </w:rPr>
        <w:t>WE CAN TRACK THE INVENTORIES FROM ANYWHERE AND IT EX</w:t>
      </w:r>
      <w:r w:rsidR="00BC6767" w:rsidRPr="00BC6767">
        <w:rPr>
          <w:sz w:val="24"/>
          <w:szCs w:val="24"/>
          <w:u w:val="double"/>
        </w:rPr>
        <w:t xml:space="preserve"> GIVES EX</w:t>
      </w:r>
      <w:r w:rsidRPr="00BC6767">
        <w:rPr>
          <w:sz w:val="24"/>
          <w:szCs w:val="24"/>
          <w:u w:val="double"/>
        </w:rPr>
        <w:t xml:space="preserve">ACT </w:t>
      </w:r>
      <w:r w:rsidR="00BC6767" w:rsidRPr="00BC6767">
        <w:rPr>
          <w:sz w:val="24"/>
          <w:szCs w:val="24"/>
          <w:u w:val="double"/>
        </w:rPr>
        <w:t>RESULTS</w:t>
      </w:r>
    </w:p>
    <w:p w14:paraId="2EFC0F71" w14:textId="77777777" w:rsidR="00BE5749" w:rsidRDefault="00BE5749" w:rsidP="006A185C">
      <w:pPr>
        <w:rPr>
          <w:sz w:val="24"/>
          <w:szCs w:val="24"/>
          <w:u w:val="double"/>
        </w:rPr>
      </w:pPr>
    </w:p>
    <w:p w14:paraId="0C2FD111" w14:textId="77777777" w:rsidR="00BE5749" w:rsidRDefault="00BE5749" w:rsidP="006A185C">
      <w:pPr>
        <w:rPr>
          <w:sz w:val="24"/>
          <w:szCs w:val="24"/>
          <w:u w:val="double"/>
        </w:rPr>
      </w:pPr>
    </w:p>
    <w:p w14:paraId="7EA00E55" w14:textId="77777777" w:rsidR="00BE5749" w:rsidRDefault="00BE5749" w:rsidP="006A185C">
      <w:pPr>
        <w:rPr>
          <w:sz w:val="24"/>
          <w:szCs w:val="24"/>
          <w:u w:val="double"/>
        </w:rPr>
      </w:pPr>
    </w:p>
    <w:p w14:paraId="4B0E9A1B" w14:textId="77777777" w:rsidR="00BE5749" w:rsidRDefault="00BE5749" w:rsidP="006A185C">
      <w:pPr>
        <w:rPr>
          <w:sz w:val="24"/>
          <w:szCs w:val="24"/>
          <w:u w:val="double"/>
        </w:rPr>
      </w:pPr>
    </w:p>
    <w:p w14:paraId="48C557F6" w14:textId="77777777" w:rsidR="00BC6767" w:rsidRDefault="00BC6767" w:rsidP="006A185C">
      <w:pPr>
        <w:rPr>
          <w:sz w:val="24"/>
          <w:szCs w:val="24"/>
          <w:u w:val="double"/>
        </w:rPr>
      </w:pPr>
    </w:p>
    <w:p w14:paraId="1EF7189B" w14:textId="511359FC" w:rsidR="00BC6767" w:rsidRDefault="00BC6767" w:rsidP="00BC6767">
      <w:pPr>
        <w:rPr>
          <w:b/>
          <w:bCs/>
          <w:sz w:val="24"/>
          <w:szCs w:val="24"/>
          <w:lang w:val="en-IN"/>
        </w:rPr>
      </w:pPr>
    </w:p>
    <w:tbl>
      <w:tblPr>
        <w:tblW w:w="5007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1202"/>
      </w:tblGrid>
      <w:tr w:rsidR="00BC6767" w:rsidRPr="006A185C" w14:paraId="4459155B" w14:textId="77777777" w:rsidTr="007964D7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vAlign w:val="bottom"/>
          </w:tcPr>
          <w:p w14:paraId="1228DAA8" w14:textId="35BDE552" w:rsidR="00BC6767" w:rsidRPr="006A185C" w:rsidRDefault="00BE5749" w:rsidP="007964D7">
            <w:pPr>
              <w:pStyle w:val="Heading1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ADVANTAGES OF STORE MANAGER</w:t>
            </w:r>
          </w:p>
        </w:tc>
      </w:tr>
      <w:tr w:rsidR="00BC6767" w:rsidRPr="006A185C" w14:paraId="7D523F15" w14:textId="77777777" w:rsidTr="007964D7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</w:tcPr>
          <w:p w14:paraId="289528FD" w14:textId="77777777" w:rsidR="00BC6767" w:rsidRPr="006A185C" w:rsidRDefault="00BC6767" w:rsidP="007964D7">
            <w:pPr>
              <w:rPr>
                <w:sz w:val="24"/>
                <w:szCs w:val="24"/>
              </w:rPr>
            </w:pPr>
          </w:p>
        </w:tc>
      </w:tr>
    </w:tbl>
    <w:p w14:paraId="0265B04B" w14:textId="77777777" w:rsidR="00BC6767" w:rsidRPr="00BC6767" w:rsidRDefault="00BC6767" w:rsidP="00BC6767">
      <w:pPr>
        <w:rPr>
          <w:b/>
          <w:bCs/>
          <w:sz w:val="24"/>
          <w:szCs w:val="24"/>
          <w:lang w:val="en-IN"/>
        </w:rPr>
      </w:pPr>
    </w:p>
    <w:p w14:paraId="0877B9A5" w14:textId="77777777" w:rsidR="00BC6767" w:rsidRPr="00BC6767" w:rsidRDefault="00BC6767" w:rsidP="00BC6767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BC6767">
        <w:rPr>
          <w:sz w:val="24"/>
          <w:szCs w:val="24"/>
          <w:lang w:val="en-IN"/>
        </w:rPr>
        <w:t xml:space="preserve">Saves </w:t>
      </w:r>
      <w:r w:rsidRPr="00BC6767">
        <w:rPr>
          <w:b/>
          <w:bCs/>
          <w:sz w:val="24"/>
          <w:szCs w:val="24"/>
          <w:lang w:val="en-IN"/>
        </w:rPr>
        <w:t>money</w:t>
      </w:r>
      <w:r w:rsidRPr="00BC6767">
        <w:rPr>
          <w:sz w:val="24"/>
          <w:szCs w:val="24"/>
          <w:lang w:val="en-IN"/>
        </w:rPr>
        <w:t xml:space="preserve"> by avoiding extra or missing stock</w:t>
      </w:r>
    </w:p>
    <w:p w14:paraId="74199F6B" w14:textId="77777777" w:rsidR="00BC6767" w:rsidRPr="00BC6767" w:rsidRDefault="00BC6767" w:rsidP="00BC6767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BC6767">
        <w:rPr>
          <w:sz w:val="24"/>
          <w:szCs w:val="24"/>
          <w:lang w:val="en-IN"/>
        </w:rPr>
        <w:t xml:space="preserve">Keeps </w:t>
      </w:r>
      <w:r w:rsidRPr="00BC6767">
        <w:rPr>
          <w:b/>
          <w:bCs/>
          <w:sz w:val="24"/>
          <w:szCs w:val="24"/>
          <w:lang w:val="en-IN"/>
        </w:rPr>
        <w:t>customers happy</w:t>
      </w:r>
      <w:r w:rsidRPr="00BC6767">
        <w:rPr>
          <w:sz w:val="24"/>
          <w:szCs w:val="24"/>
          <w:lang w:val="en-IN"/>
        </w:rPr>
        <w:t xml:space="preserve"> with available products</w:t>
      </w:r>
    </w:p>
    <w:p w14:paraId="1605B9B8" w14:textId="77777777" w:rsidR="00BC6767" w:rsidRPr="00BC6767" w:rsidRDefault="00BC6767" w:rsidP="00BC6767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BC6767">
        <w:rPr>
          <w:sz w:val="24"/>
          <w:szCs w:val="24"/>
          <w:lang w:val="en-IN"/>
        </w:rPr>
        <w:t xml:space="preserve">Helps </w:t>
      </w:r>
      <w:r w:rsidRPr="00BC6767">
        <w:rPr>
          <w:b/>
          <w:bCs/>
          <w:sz w:val="24"/>
          <w:szCs w:val="24"/>
          <w:lang w:val="en-IN"/>
        </w:rPr>
        <w:t>plan better</w:t>
      </w:r>
      <w:r w:rsidRPr="00BC6767">
        <w:rPr>
          <w:sz w:val="24"/>
          <w:szCs w:val="24"/>
          <w:lang w:val="en-IN"/>
        </w:rPr>
        <w:t xml:space="preserve"> for future sales</w:t>
      </w:r>
    </w:p>
    <w:p w14:paraId="74B28668" w14:textId="77777777" w:rsidR="00BC6767" w:rsidRPr="00BC6767" w:rsidRDefault="00BC6767" w:rsidP="00BC6767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BC6767">
        <w:rPr>
          <w:sz w:val="24"/>
          <w:szCs w:val="24"/>
          <w:lang w:val="en-IN"/>
        </w:rPr>
        <w:t xml:space="preserve">Improves </w:t>
      </w:r>
      <w:r w:rsidRPr="00BC6767">
        <w:rPr>
          <w:b/>
          <w:bCs/>
          <w:sz w:val="24"/>
          <w:szCs w:val="24"/>
          <w:lang w:val="en-IN"/>
        </w:rPr>
        <w:t>efficiency</w:t>
      </w:r>
      <w:r w:rsidRPr="00BC6767">
        <w:rPr>
          <w:sz w:val="24"/>
          <w:szCs w:val="24"/>
          <w:lang w:val="en-IN"/>
        </w:rPr>
        <w:t xml:space="preserve"> in operations</w:t>
      </w:r>
    </w:p>
    <w:p w14:paraId="575152E1" w14:textId="77777777" w:rsidR="00BC6767" w:rsidRPr="00BC6767" w:rsidRDefault="00BC6767" w:rsidP="006A185C">
      <w:pPr>
        <w:rPr>
          <w:sz w:val="24"/>
          <w:szCs w:val="24"/>
        </w:rPr>
      </w:pPr>
    </w:p>
    <w:p w14:paraId="219DDA37" w14:textId="77777777" w:rsidR="00BC6767" w:rsidRPr="00BC6767" w:rsidRDefault="00BC6767" w:rsidP="006A185C">
      <w:pPr>
        <w:rPr>
          <w:sz w:val="24"/>
          <w:szCs w:val="24"/>
          <w:u w:val="double"/>
        </w:rPr>
      </w:pPr>
    </w:p>
    <w:sectPr w:rsidR="00BC6767" w:rsidRPr="00BC6767" w:rsidSect="00D36374">
      <w:pgSz w:w="11906" w:h="16838" w:code="9"/>
      <w:pgMar w:top="360" w:right="360" w:bottom="0" w:left="3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52FA2" w14:textId="77777777" w:rsidR="008821F8" w:rsidRDefault="008821F8" w:rsidP="00E02929">
      <w:pPr>
        <w:spacing w:after="0"/>
      </w:pPr>
      <w:r>
        <w:separator/>
      </w:r>
    </w:p>
    <w:p w14:paraId="1D9136FD" w14:textId="77777777" w:rsidR="008821F8" w:rsidRDefault="008821F8"/>
  </w:endnote>
  <w:endnote w:type="continuationSeparator" w:id="0">
    <w:p w14:paraId="3A290309" w14:textId="77777777" w:rsidR="008821F8" w:rsidRDefault="008821F8" w:rsidP="00E02929">
      <w:pPr>
        <w:spacing w:after="0"/>
      </w:pPr>
      <w:r>
        <w:continuationSeparator/>
      </w:r>
    </w:p>
    <w:p w14:paraId="52664EFA" w14:textId="77777777" w:rsidR="008821F8" w:rsidRDefault="00882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B8856" w14:textId="77777777" w:rsidR="008821F8" w:rsidRDefault="008821F8" w:rsidP="00E02929">
      <w:pPr>
        <w:spacing w:after="0"/>
      </w:pPr>
      <w:r>
        <w:separator/>
      </w:r>
    </w:p>
    <w:p w14:paraId="0BEA24EF" w14:textId="77777777" w:rsidR="008821F8" w:rsidRDefault="008821F8"/>
  </w:footnote>
  <w:footnote w:type="continuationSeparator" w:id="0">
    <w:p w14:paraId="452A5795" w14:textId="77777777" w:rsidR="008821F8" w:rsidRDefault="008821F8" w:rsidP="00E02929">
      <w:pPr>
        <w:spacing w:after="0"/>
      </w:pPr>
      <w:r>
        <w:continuationSeparator/>
      </w:r>
    </w:p>
    <w:p w14:paraId="046EBC9C" w14:textId="77777777" w:rsidR="008821F8" w:rsidRDefault="008821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84919E5"/>
    <w:multiLevelType w:val="hybridMultilevel"/>
    <w:tmpl w:val="4C82A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375CE"/>
    <w:multiLevelType w:val="multilevel"/>
    <w:tmpl w:val="6B66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39290">
    <w:abstractNumId w:val="4"/>
  </w:num>
  <w:num w:numId="2" w16cid:durableId="1585721135">
    <w:abstractNumId w:val="3"/>
  </w:num>
  <w:num w:numId="3" w16cid:durableId="1576281999">
    <w:abstractNumId w:val="2"/>
  </w:num>
  <w:num w:numId="4" w16cid:durableId="1997684184">
    <w:abstractNumId w:val="1"/>
  </w:num>
  <w:num w:numId="5" w16cid:durableId="1290356320">
    <w:abstractNumId w:val="0"/>
  </w:num>
  <w:num w:numId="6" w16cid:durableId="1329754136">
    <w:abstractNumId w:val="6"/>
  </w:num>
  <w:num w:numId="7" w16cid:durableId="87429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F8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4641A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42E79"/>
    <w:rsid w:val="00667735"/>
    <w:rsid w:val="006A185C"/>
    <w:rsid w:val="006B7FF7"/>
    <w:rsid w:val="006C3708"/>
    <w:rsid w:val="006D7E96"/>
    <w:rsid w:val="006E1492"/>
    <w:rsid w:val="00717354"/>
    <w:rsid w:val="00723158"/>
    <w:rsid w:val="007455C5"/>
    <w:rsid w:val="007675C4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821F8"/>
    <w:rsid w:val="008A2200"/>
    <w:rsid w:val="008E05E2"/>
    <w:rsid w:val="008E3A9C"/>
    <w:rsid w:val="008E448C"/>
    <w:rsid w:val="00913758"/>
    <w:rsid w:val="00923E5C"/>
    <w:rsid w:val="0093672F"/>
    <w:rsid w:val="00974E1C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83AB0"/>
    <w:rsid w:val="00B90FED"/>
    <w:rsid w:val="00BA0F5B"/>
    <w:rsid w:val="00BB4CB0"/>
    <w:rsid w:val="00BC6767"/>
    <w:rsid w:val="00BE05B1"/>
    <w:rsid w:val="00BE36A4"/>
    <w:rsid w:val="00BE5749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36374"/>
    <w:rsid w:val="00D73C14"/>
    <w:rsid w:val="00D9475A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44649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75F5C"/>
    <w:rsid w:val="00FD3E75"/>
    <w:rsid w:val="00FE08F3"/>
    <w:rsid w:val="00FF0D00"/>
    <w:rsid w:val="00FF7EBE"/>
    <w:rsid w:val="0FAB5808"/>
    <w:rsid w:val="1E135F58"/>
    <w:rsid w:val="6734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FEC28B"/>
  <w15:chartTrackingRefBased/>
  <w15:docId w15:val="{17D2D987-4CF0-418B-9466-AF59F9E9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D9475A"/>
    <w:pPr>
      <w:keepNext/>
      <w:keepLines/>
      <w:spacing w:after="0"/>
      <w:outlineLvl w:val="1"/>
    </w:pPr>
    <w:rPr>
      <w:rFonts w:asciiTheme="majorHAnsi" w:eastAsiaTheme="majorEastAsia" w:hAnsiTheme="majorHAnsi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9475A"/>
    <w:rPr>
      <w:rFonts w:asciiTheme="majorHAnsi" w:eastAsiaTheme="majorEastAsia" w:hAnsiTheme="majorHAnsi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BC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m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B2831C-5DDE-43B8-BFCD-34C8210125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B93CCF3-DFC3-4121-B4AF-E73A174F4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0635A8-E6F2-40D5-BC48-69C5FACBDD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D1DC73-9157-4938-A8FB-415A96B656E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3</TotalTime>
  <Pages>2</Pages>
  <Words>123</Words>
  <Characters>707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</dc:creator>
  <cp:keywords/>
  <dc:description/>
  <cp:lastModifiedBy>madhu s</cp:lastModifiedBy>
  <cp:revision>2</cp:revision>
  <dcterms:created xsi:type="dcterms:W3CDTF">2025-09-18T19:57:00Z</dcterms:created>
  <dcterms:modified xsi:type="dcterms:W3CDTF">2025-09-18T19:57:00Z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